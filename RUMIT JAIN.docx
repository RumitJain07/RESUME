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8D31" w14:textId="77777777" w:rsidR="00C067C5" w:rsidRPr="00843164" w:rsidRDefault="00EA4D80">
      <w:pPr>
        <w:pStyle w:val="Title"/>
      </w:pPr>
      <w:r>
        <w:t>RUMIT JAIN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21076B1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5127B0D" w14:textId="77777777" w:rsidR="00260D3F" w:rsidRPr="00843164" w:rsidRDefault="00EA4D80">
            <w:pPr>
              <w:pStyle w:val="ContactInfo"/>
            </w:pPr>
            <w:r>
              <w:t xml:space="preserve">                                                                 </w:t>
            </w:r>
            <w:r w:rsidR="00260D3F" w:rsidRPr="00843164">
              <w:t> </w:t>
            </w:r>
            <w:r>
              <w:t>9637808451</w:t>
            </w:r>
            <w:r w:rsidR="00260D3F" w:rsidRPr="00843164">
              <w:t> | </w:t>
            </w:r>
            <w:r>
              <w:t>rumit.jain98@gmail.com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065FC98BAB2B4B6EA48E2F27DD792FAE"/>
        </w:placeholder>
        <w:temporary/>
        <w:showingPlcHdr/>
        <w15:appearance w15:val="hidden"/>
      </w:sdtPr>
      <w:sdtEndPr/>
      <w:sdtContent>
        <w:p w14:paraId="34A3B170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5F638C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6DAE0FF" w14:textId="77777777" w:rsidR="00260D3F" w:rsidRPr="00EA4D80" w:rsidRDefault="00EA4D80">
            <w:pPr>
              <w:rPr>
                <w:rFonts w:cstheme="minorHAnsi"/>
              </w:rPr>
            </w:pPr>
            <w:r w:rsidRPr="00EA4D80">
              <w:rPr>
                <w:rFonts w:cstheme="minorHAnsi"/>
                <w:iCs/>
                <w:color w:val="333333"/>
              </w:rPr>
              <w:t>To pursue a challenging career and be a part of progressive organization that gives a scope to enhance my knowledge and utilizing my skills towards the growth of the organization.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84F4328E931F410EBEB2ACD4ACF3CAD3"/>
        </w:placeholder>
        <w:temporary/>
        <w:showingPlcHdr/>
        <w15:appearance w15:val="hidden"/>
      </w:sdtPr>
      <w:sdtEndPr/>
      <w:sdtContent>
        <w:p w14:paraId="21EE0A15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25EDF754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12A4060" w14:textId="73811815" w:rsidR="00260D3F" w:rsidRDefault="0065655A" w:rsidP="0065655A">
            <w:pPr>
              <w:pStyle w:val="ListParagraph"/>
              <w:numPr>
                <w:ilvl w:val="0"/>
                <w:numId w:val="15"/>
              </w:numPr>
            </w:pPr>
            <w:r>
              <w:t>I have a great hand in C and C++ programming language.</w:t>
            </w:r>
          </w:p>
          <w:p w14:paraId="3AB7FAF1" w14:textId="3A85D79D" w:rsidR="0065655A" w:rsidRDefault="0065655A" w:rsidP="0065655A">
            <w:pPr>
              <w:pStyle w:val="ListParagraph"/>
              <w:numPr>
                <w:ilvl w:val="0"/>
                <w:numId w:val="15"/>
              </w:numPr>
            </w:pPr>
            <w:r>
              <w:t>I have Impactful knowledge about Python programming language.</w:t>
            </w:r>
          </w:p>
          <w:p w14:paraId="023B086B" w14:textId="3BAD70C9" w:rsidR="0065655A" w:rsidRDefault="0065655A" w:rsidP="0065655A">
            <w:pPr>
              <w:pStyle w:val="ListParagraph"/>
              <w:numPr>
                <w:ilvl w:val="0"/>
                <w:numId w:val="15"/>
              </w:numPr>
            </w:pPr>
            <w:r>
              <w:t>I have also learned JavaScript.</w:t>
            </w:r>
          </w:p>
          <w:p w14:paraId="557133D3" w14:textId="07CCA531" w:rsidR="0065655A" w:rsidRDefault="0065655A" w:rsidP="0065655A">
            <w:pPr>
              <w:pStyle w:val="ListParagraph"/>
              <w:numPr>
                <w:ilvl w:val="0"/>
                <w:numId w:val="15"/>
              </w:numPr>
            </w:pPr>
            <w:r>
              <w:t>I seek great Interest in learning new things.</w:t>
            </w:r>
          </w:p>
          <w:p w14:paraId="440599E6" w14:textId="359D6D91" w:rsidR="0065655A" w:rsidRPr="00843164" w:rsidRDefault="0065655A" w:rsidP="0065655A">
            <w:pPr>
              <w:pStyle w:val="ListParagraph"/>
              <w:numPr>
                <w:ilvl w:val="0"/>
                <w:numId w:val="15"/>
              </w:numPr>
            </w:pPr>
            <w:r>
              <w:t xml:space="preserve">I consider myself having a great time as well as team management skills. 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C63146FB1B36407B8AC80EE000FD2BF6"/>
        </w:placeholder>
        <w:temporary/>
        <w:showingPlcHdr/>
        <w15:appearance w15:val="hidden"/>
      </w:sdtPr>
      <w:sdtEndPr/>
      <w:sdtContent>
        <w:p w14:paraId="35362523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138" w:type="pct"/>
        <w:tblLook w:val="0620" w:firstRow="1" w:lastRow="0" w:firstColumn="0" w:lastColumn="0" w:noHBand="1" w:noVBand="1"/>
        <w:tblDescription w:val="Experience table"/>
      </w:tblPr>
      <w:tblGrid>
        <w:gridCol w:w="1702"/>
        <w:gridCol w:w="7620"/>
      </w:tblGrid>
      <w:tr w:rsidR="00843164" w:rsidRPr="00843164" w14:paraId="57BF3D2E" w14:textId="77777777" w:rsidTr="00CF0E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tblHeader/>
        </w:trPr>
        <w:tc>
          <w:tcPr>
            <w:tcW w:w="913" w:type="pct"/>
          </w:tcPr>
          <w:p w14:paraId="793B7E76" w14:textId="0CB217B1"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433A19BF" w14:textId="7648CC11" w:rsidR="00CF0E4C" w:rsidRDefault="00CF0E4C" w:rsidP="00CF0E4C">
            <w:pPr>
              <w:pStyle w:val="ListParagraph"/>
              <w:numPr>
                <w:ilvl w:val="0"/>
                <w:numId w:val="16"/>
              </w:numPr>
            </w:pPr>
            <w:r>
              <w:t>I have worked at my father’s office for 3 months and managed a part of the business, also learned how the business industry works.</w:t>
            </w:r>
          </w:p>
          <w:p w14:paraId="3268F3F2" w14:textId="229317FF" w:rsidR="00CF0E4C" w:rsidRDefault="00CF0E4C" w:rsidP="00CF0E4C">
            <w:pPr>
              <w:pStyle w:val="ListParagraph"/>
              <w:numPr>
                <w:ilvl w:val="0"/>
                <w:numId w:val="16"/>
              </w:numPr>
            </w:pPr>
            <w:r>
              <w:t xml:space="preserve"> I have volunteered for various events in the college, also had played a part as a Discipline head in a National Level competition at college</w:t>
            </w:r>
          </w:p>
          <w:p w14:paraId="205E2BB3" w14:textId="77A4F125" w:rsidR="00CF0E4C" w:rsidRPr="00843164" w:rsidRDefault="005B62EA" w:rsidP="00CF0E4C">
            <w:pPr>
              <w:pStyle w:val="ListParagraph"/>
              <w:numPr>
                <w:ilvl w:val="0"/>
                <w:numId w:val="16"/>
              </w:numPr>
            </w:pPr>
            <w:r>
              <w:t>As of the Technical work experience, I am a fresher actively looking for an opportunity to intensify my skills and knowledge.</w:t>
            </w:r>
          </w:p>
        </w:tc>
      </w:tr>
      <w:tr w:rsidR="00843164" w:rsidRPr="00843164" w14:paraId="62A2AC9D" w14:textId="77777777" w:rsidTr="00CF0E4C">
        <w:trPr>
          <w:trHeight w:val="121"/>
        </w:trPr>
        <w:tc>
          <w:tcPr>
            <w:tcW w:w="913" w:type="pct"/>
          </w:tcPr>
          <w:p w14:paraId="5E9AEEAB" w14:textId="366943EB"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69BBBF31" w14:textId="4FA3374A" w:rsidR="00843164" w:rsidRPr="00843164" w:rsidRDefault="00843164" w:rsidP="0065655A"/>
        </w:tc>
      </w:tr>
    </w:tbl>
    <w:sdt>
      <w:sdtPr>
        <w:alias w:val="Education heading:"/>
        <w:tag w:val="Education heading:"/>
        <w:id w:val="989682148"/>
        <w:placeholder>
          <w:docPart w:val="688F24E429CC457880B89AC6AF952E6A"/>
        </w:placeholder>
        <w:temporary/>
        <w:showingPlcHdr/>
        <w15:appearance w15:val="hidden"/>
      </w:sdtPr>
      <w:sdtEndPr/>
      <w:sdtContent>
        <w:p w14:paraId="15C4FFDE" w14:textId="77777777" w:rsidR="00843164" w:rsidRPr="00843164" w:rsidRDefault="00843164" w:rsidP="00CF0E4C">
          <w:pPr>
            <w:pStyle w:val="Heading1"/>
            <w:pBdr>
              <w:bottom w:val="double" w:sz="2" w:space="0" w:color="595959" w:themeColor="text1" w:themeTint="A6"/>
            </w:pBdr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206ADAA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198B2A7" w14:textId="7D6802A3" w:rsidR="00843164" w:rsidRPr="00843164" w:rsidRDefault="00843164" w:rsidP="00297EBC">
            <w:pPr>
              <w:pStyle w:val="Date"/>
            </w:pPr>
          </w:p>
        </w:tc>
        <w:tc>
          <w:tcPr>
            <w:tcW w:w="4087" w:type="pct"/>
          </w:tcPr>
          <w:p w14:paraId="3FF4BFC1" w14:textId="48941CC8" w:rsidR="00843164" w:rsidRDefault="005B62EA" w:rsidP="005B62EA">
            <w:pPr>
              <w:pStyle w:val="ListParagraph"/>
              <w:numPr>
                <w:ilvl w:val="0"/>
                <w:numId w:val="17"/>
              </w:numPr>
            </w:pPr>
            <w:r>
              <w:t>Bachelor of Engineering (B.E),</w:t>
            </w:r>
          </w:p>
          <w:p w14:paraId="66260894" w14:textId="0BC2177B" w:rsidR="005B62EA" w:rsidRDefault="005B62EA" w:rsidP="005B62EA">
            <w:pPr>
              <w:pStyle w:val="ListParagraph"/>
            </w:pPr>
            <w:r>
              <w:t>Universal College of Engineering, 2016-2020, 6.98pointer.</w:t>
            </w:r>
          </w:p>
          <w:p w14:paraId="5ADFE4CE" w14:textId="77777777" w:rsidR="005B62EA" w:rsidRDefault="005B62EA" w:rsidP="005B62EA">
            <w:pPr>
              <w:pStyle w:val="ListParagraph"/>
              <w:numPr>
                <w:ilvl w:val="0"/>
                <w:numId w:val="17"/>
              </w:numPr>
            </w:pPr>
            <w:r>
              <w:t>HSC,</w:t>
            </w:r>
          </w:p>
          <w:p w14:paraId="5E1E7E10" w14:textId="598A8F8C" w:rsidR="005B62EA" w:rsidRDefault="005B62EA" w:rsidP="005B62EA">
            <w:pPr>
              <w:pStyle w:val="ListParagraph"/>
            </w:pPr>
            <w:r>
              <w:t>R.P. Wagh College of Science, 2016, 72%</w:t>
            </w:r>
          </w:p>
          <w:p w14:paraId="28D2D9E1" w14:textId="77777777" w:rsidR="005B62EA" w:rsidRDefault="005B62EA" w:rsidP="005B62EA">
            <w:pPr>
              <w:pStyle w:val="ListParagraph"/>
              <w:numPr>
                <w:ilvl w:val="0"/>
                <w:numId w:val="17"/>
              </w:numPr>
            </w:pPr>
            <w:r>
              <w:t>SSC,</w:t>
            </w:r>
          </w:p>
          <w:p w14:paraId="1A0A83B1" w14:textId="0E73F546" w:rsidR="005B62EA" w:rsidRPr="00843164" w:rsidRDefault="005B62EA" w:rsidP="005B62EA">
            <w:pPr>
              <w:pStyle w:val="ListParagraph"/>
            </w:pPr>
            <w:r>
              <w:t xml:space="preserve">Vidya Vikasini English High School, 2014, </w:t>
            </w:r>
            <w:r w:rsidR="00841751">
              <w:t>83%</w:t>
            </w:r>
          </w:p>
        </w:tc>
      </w:tr>
    </w:tbl>
    <w:p w14:paraId="3E53A2E5" w14:textId="4B19B345" w:rsidR="00126049" w:rsidRPr="00843164" w:rsidRDefault="00841751" w:rsidP="002563E8">
      <w:pPr>
        <w:pStyle w:val="Heading1"/>
      </w:pPr>
      <w:r>
        <w:lastRenderedPageBreak/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14:paraId="06BD224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3867697A" w14:textId="77777777" w:rsidR="00260D3F" w:rsidRDefault="00841751" w:rsidP="00841751">
            <w:pPr>
              <w:pStyle w:val="ListParagraph"/>
              <w:numPr>
                <w:ilvl w:val="0"/>
                <w:numId w:val="17"/>
              </w:numPr>
            </w:pPr>
            <w:r>
              <w:t>TERM WORK CALCULATION WEBSITE</w:t>
            </w:r>
          </w:p>
          <w:p w14:paraId="3D79A637" w14:textId="77777777" w:rsidR="00841751" w:rsidRDefault="00841751" w:rsidP="00841751">
            <w:pPr>
              <w:pStyle w:val="ListParagraph"/>
            </w:pPr>
            <w:r>
              <w:t>(HTML, CSS, PHP, MySQL)</w:t>
            </w:r>
          </w:p>
          <w:p w14:paraId="75234407" w14:textId="77777777" w:rsidR="00841751" w:rsidRDefault="00841751" w:rsidP="00841751">
            <w:pPr>
              <w:pStyle w:val="ListParagraph"/>
              <w:numPr>
                <w:ilvl w:val="0"/>
                <w:numId w:val="17"/>
              </w:numPr>
            </w:pPr>
            <w:r>
              <w:t>HAND GESTURE CONTROLLED ROBOT</w:t>
            </w:r>
          </w:p>
          <w:p w14:paraId="299CFDB0" w14:textId="0BC24AA7" w:rsidR="00841751" w:rsidRPr="00843164" w:rsidRDefault="00841751" w:rsidP="00841751">
            <w:pPr>
              <w:pStyle w:val="ListParagraph"/>
            </w:pPr>
            <w:r>
              <w:t>(IOT based project using Arduino)</w:t>
            </w:r>
          </w:p>
        </w:tc>
      </w:tr>
    </w:tbl>
    <w:p w14:paraId="20D7DEDF" w14:textId="23268992" w:rsidR="00126049" w:rsidRPr="00843164" w:rsidRDefault="00841751" w:rsidP="002563E8">
      <w:pPr>
        <w:pStyle w:val="Heading1"/>
      </w:pPr>
      <w:r>
        <w:t>TECHNICAL PROFILES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14:paraId="21F93012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2B6B6D3E" w14:textId="4A9A3E14" w:rsidR="00260D3F" w:rsidRDefault="00841751" w:rsidP="00841751">
            <w:pPr>
              <w:pStyle w:val="ListParagraph"/>
              <w:numPr>
                <w:ilvl w:val="0"/>
                <w:numId w:val="17"/>
              </w:numPr>
            </w:pPr>
            <w:r>
              <w:t>LinkedIn:</w:t>
            </w:r>
            <w:r>
              <w:rPr>
                <w:rStyle w:val="Titl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domain"/>
                <w:rFonts w:ascii="inherit" w:hAnsi="inherit"/>
                <w:bdr w:val="none" w:sz="0" w:space="0" w:color="auto" w:frame="1"/>
              </w:rPr>
              <w:t>www.linkedin.com/in/</w:t>
            </w:r>
            <w:r>
              <w:rPr>
                <w:rStyle w:val="vanity-name"/>
                <w:rFonts w:ascii="inherit" w:hAnsi="inherit"/>
                <w:bdr w:val="none" w:sz="0" w:space="0" w:color="auto" w:frame="1"/>
              </w:rPr>
              <w:t>rumit-jain-0b8830169</w:t>
            </w:r>
            <w:bookmarkStart w:id="0" w:name="_GoBack"/>
            <w:bookmarkEnd w:id="0"/>
          </w:p>
          <w:p w14:paraId="148DE0E3" w14:textId="0E036234" w:rsidR="00841751" w:rsidRPr="00843164" w:rsidRDefault="00841751" w:rsidP="00841751">
            <w:pPr>
              <w:pStyle w:val="ListParagraph"/>
              <w:numPr>
                <w:ilvl w:val="0"/>
                <w:numId w:val="17"/>
              </w:numPr>
            </w:pPr>
            <w:r>
              <w:t xml:space="preserve">GitHub: </w:t>
            </w:r>
            <w:r w:rsidRPr="00841751">
              <w:t>https://github.com/RumitJain07</w:t>
            </w:r>
          </w:p>
        </w:tc>
      </w:tr>
    </w:tbl>
    <w:p w14:paraId="6FB5E094" w14:textId="77777777"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711FC" w14:textId="77777777" w:rsidR="00F82E63" w:rsidRDefault="00F82E63">
      <w:pPr>
        <w:spacing w:after="0"/>
      </w:pPr>
      <w:r>
        <w:separator/>
      </w:r>
    </w:p>
    <w:p w14:paraId="5809AC7D" w14:textId="77777777" w:rsidR="00F82E63" w:rsidRDefault="00F82E63"/>
  </w:endnote>
  <w:endnote w:type="continuationSeparator" w:id="0">
    <w:p w14:paraId="3F0D813B" w14:textId="77777777" w:rsidR="00F82E63" w:rsidRDefault="00F82E63">
      <w:pPr>
        <w:spacing w:after="0"/>
      </w:pPr>
      <w:r>
        <w:continuationSeparator/>
      </w:r>
    </w:p>
    <w:p w14:paraId="042386A2" w14:textId="77777777" w:rsidR="00F82E63" w:rsidRDefault="00F82E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F13A1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0817A" w14:textId="77777777" w:rsidR="00F82E63" w:rsidRDefault="00F82E63">
      <w:pPr>
        <w:spacing w:after="0"/>
      </w:pPr>
      <w:r>
        <w:separator/>
      </w:r>
    </w:p>
    <w:p w14:paraId="5014132A" w14:textId="77777777" w:rsidR="00F82E63" w:rsidRDefault="00F82E63"/>
  </w:footnote>
  <w:footnote w:type="continuationSeparator" w:id="0">
    <w:p w14:paraId="28F099E0" w14:textId="77777777" w:rsidR="00F82E63" w:rsidRDefault="00F82E63">
      <w:pPr>
        <w:spacing w:after="0"/>
      </w:pPr>
      <w:r>
        <w:continuationSeparator/>
      </w:r>
    </w:p>
    <w:p w14:paraId="314BE58A" w14:textId="77777777" w:rsidR="00F82E63" w:rsidRDefault="00F82E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A39426E"/>
    <w:multiLevelType w:val="hybridMultilevel"/>
    <w:tmpl w:val="FA6A6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11168"/>
    <w:multiLevelType w:val="hybridMultilevel"/>
    <w:tmpl w:val="F5FA0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861D9"/>
    <w:multiLevelType w:val="hybridMultilevel"/>
    <w:tmpl w:val="035C4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D80"/>
    <w:rsid w:val="000C0CA7"/>
    <w:rsid w:val="000F2762"/>
    <w:rsid w:val="00126049"/>
    <w:rsid w:val="0014523F"/>
    <w:rsid w:val="00254924"/>
    <w:rsid w:val="002563E8"/>
    <w:rsid w:val="00260D3F"/>
    <w:rsid w:val="004827F9"/>
    <w:rsid w:val="00526C73"/>
    <w:rsid w:val="005B62EA"/>
    <w:rsid w:val="00650306"/>
    <w:rsid w:val="0065655A"/>
    <w:rsid w:val="00693B17"/>
    <w:rsid w:val="00762CE4"/>
    <w:rsid w:val="00797C46"/>
    <w:rsid w:val="00841751"/>
    <w:rsid w:val="00843164"/>
    <w:rsid w:val="00854E7D"/>
    <w:rsid w:val="008551F7"/>
    <w:rsid w:val="008A74DF"/>
    <w:rsid w:val="008B5DC0"/>
    <w:rsid w:val="00931654"/>
    <w:rsid w:val="00A82DCC"/>
    <w:rsid w:val="00C02E26"/>
    <w:rsid w:val="00C067C5"/>
    <w:rsid w:val="00CC05D9"/>
    <w:rsid w:val="00CD7582"/>
    <w:rsid w:val="00CF0E4C"/>
    <w:rsid w:val="00D0020C"/>
    <w:rsid w:val="00D06E8C"/>
    <w:rsid w:val="00D234EA"/>
    <w:rsid w:val="00D568D3"/>
    <w:rsid w:val="00D65641"/>
    <w:rsid w:val="00D81F4E"/>
    <w:rsid w:val="00E42361"/>
    <w:rsid w:val="00E76367"/>
    <w:rsid w:val="00EA4D80"/>
    <w:rsid w:val="00F25533"/>
    <w:rsid w:val="00F6077F"/>
    <w:rsid w:val="00F63B5F"/>
    <w:rsid w:val="00F8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CDAB"/>
  <w15:chartTrackingRefBased/>
  <w15:docId w15:val="{AFE2E871-36FD-454D-BEE0-1C143B6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customStyle="1" w:styleId="domain">
    <w:name w:val="domain"/>
    <w:basedOn w:val="DefaultParagraphFont"/>
    <w:rsid w:val="00841751"/>
  </w:style>
  <w:style w:type="character" w:customStyle="1" w:styleId="vanity-name">
    <w:name w:val="vanity-name"/>
    <w:basedOn w:val="DefaultParagraphFont"/>
    <w:rsid w:val="00841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mit%20Jain\AppData\Local\Packages\Microsoft.Office.Desktop_8wekyb3d8bbwe\LocalCache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5FC98BAB2B4B6EA48E2F27DD792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8BA88-2D0C-4C04-BA01-1384F7662E4F}"/>
      </w:docPartPr>
      <w:docPartBody>
        <w:p w:rsidR="00D82422" w:rsidRDefault="00015DCB">
          <w:pPr>
            <w:pStyle w:val="065FC98BAB2B4B6EA48E2F27DD792FAE"/>
          </w:pPr>
          <w:r w:rsidRPr="00843164">
            <w:t>Objective</w:t>
          </w:r>
        </w:p>
      </w:docPartBody>
    </w:docPart>
    <w:docPart>
      <w:docPartPr>
        <w:name w:val="84F4328E931F410EBEB2ACD4ACF3C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DCBAA-A170-46B8-A91C-A2F0A426F11A}"/>
      </w:docPartPr>
      <w:docPartBody>
        <w:p w:rsidR="00D82422" w:rsidRDefault="00015DCB">
          <w:pPr>
            <w:pStyle w:val="84F4328E931F410EBEB2ACD4ACF3CAD3"/>
          </w:pPr>
          <w:r w:rsidRPr="00843164">
            <w:t>Skills &amp; Abilities</w:t>
          </w:r>
        </w:p>
      </w:docPartBody>
    </w:docPart>
    <w:docPart>
      <w:docPartPr>
        <w:name w:val="C63146FB1B36407B8AC80EE000FD2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09DC7-6233-48FC-BCC8-E4BA5FCF134B}"/>
      </w:docPartPr>
      <w:docPartBody>
        <w:p w:rsidR="00D82422" w:rsidRDefault="00015DCB">
          <w:pPr>
            <w:pStyle w:val="C63146FB1B36407B8AC80EE000FD2BF6"/>
          </w:pPr>
          <w:r w:rsidRPr="00843164">
            <w:t>Experience</w:t>
          </w:r>
        </w:p>
      </w:docPartBody>
    </w:docPart>
    <w:docPart>
      <w:docPartPr>
        <w:name w:val="688F24E429CC457880B89AC6AF95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236FA-4A9A-4941-8BAA-B3F7AC26D430}"/>
      </w:docPartPr>
      <w:docPartBody>
        <w:p w:rsidR="00D82422" w:rsidRDefault="00015DCB">
          <w:pPr>
            <w:pStyle w:val="688F24E429CC457880B89AC6AF952E6A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CB"/>
    <w:rsid w:val="00015DCB"/>
    <w:rsid w:val="00D82422"/>
    <w:rsid w:val="00E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FF3DD9043E4B79947A6E4CC8E198E3">
    <w:name w:val="CCFF3DD9043E4B79947A6E4CC8E198E3"/>
  </w:style>
  <w:style w:type="paragraph" w:customStyle="1" w:styleId="A7F43D35D0A442B3A95100AC63EFED3F">
    <w:name w:val="A7F43D35D0A442B3A95100AC63EFED3F"/>
  </w:style>
  <w:style w:type="paragraph" w:customStyle="1" w:styleId="6920B333384E43A4B0B15CAD2F570253">
    <w:name w:val="6920B333384E43A4B0B15CAD2F570253"/>
  </w:style>
  <w:style w:type="paragraph" w:customStyle="1" w:styleId="12F225A748094CEB8C411165AA24DA64">
    <w:name w:val="12F225A748094CEB8C411165AA24DA64"/>
  </w:style>
  <w:style w:type="paragraph" w:customStyle="1" w:styleId="065FC98BAB2B4B6EA48E2F27DD792FAE">
    <w:name w:val="065FC98BAB2B4B6EA48E2F27DD792FAE"/>
  </w:style>
  <w:style w:type="paragraph" w:customStyle="1" w:styleId="1D59016E3BAE4EF59CA408ACDC55025F">
    <w:name w:val="1D59016E3BAE4EF59CA408ACDC55025F"/>
  </w:style>
  <w:style w:type="paragraph" w:customStyle="1" w:styleId="84F4328E931F410EBEB2ACD4ACF3CAD3">
    <w:name w:val="84F4328E931F410EBEB2ACD4ACF3CAD3"/>
  </w:style>
  <w:style w:type="paragraph" w:customStyle="1" w:styleId="D4814CDA71754102B719A0943F18B7D2">
    <w:name w:val="D4814CDA71754102B719A0943F18B7D2"/>
  </w:style>
  <w:style w:type="paragraph" w:customStyle="1" w:styleId="C63146FB1B36407B8AC80EE000FD2BF6">
    <w:name w:val="C63146FB1B36407B8AC80EE000FD2BF6"/>
  </w:style>
  <w:style w:type="paragraph" w:customStyle="1" w:styleId="8C03186F648E4495845B5F752A05C1DB">
    <w:name w:val="8C03186F648E4495845B5F752A05C1DB"/>
  </w:style>
  <w:style w:type="paragraph" w:customStyle="1" w:styleId="6A98516FBBC140EC9C08735EF4B832D1">
    <w:name w:val="6A98516FBBC140EC9C08735EF4B832D1"/>
  </w:style>
  <w:style w:type="paragraph" w:customStyle="1" w:styleId="63504CF85EDA4F61A20A76382BF1F102">
    <w:name w:val="63504CF85EDA4F61A20A76382BF1F102"/>
  </w:style>
  <w:style w:type="character" w:styleId="Emphasis">
    <w:name w:val="Emphasis"/>
    <w:basedOn w:val="DefaultParagraphFont"/>
    <w:uiPriority w:val="7"/>
    <w:unhideWhenUsed/>
    <w:qFormat/>
    <w:rsid w:val="00D82422"/>
    <w:rPr>
      <w:i/>
      <w:iCs/>
      <w:color w:val="404040" w:themeColor="text1" w:themeTint="BF"/>
    </w:rPr>
  </w:style>
  <w:style w:type="paragraph" w:customStyle="1" w:styleId="42EB8ADD7D2E48988EDD9AA9245C1E3E">
    <w:name w:val="42EB8ADD7D2E48988EDD9AA9245C1E3E"/>
  </w:style>
  <w:style w:type="paragraph" w:customStyle="1" w:styleId="09349BDF0D3A48DF9266D40416E5E20F">
    <w:name w:val="09349BDF0D3A48DF9266D40416E5E20F"/>
  </w:style>
  <w:style w:type="paragraph" w:customStyle="1" w:styleId="90D78CC0AE184E83BB81BDF2480DCC5E">
    <w:name w:val="90D78CC0AE184E83BB81BDF2480DCC5E"/>
  </w:style>
  <w:style w:type="paragraph" w:customStyle="1" w:styleId="1FDFDD10D9244A36B566DDBEC2D23686">
    <w:name w:val="1FDFDD10D9244A36B566DDBEC2D23686"/>
  </w:style>
  <w:style w:type="paragraph" w:customStyle="1" w:styleId="26A1190E67B6498C9A700405AF208324">
    <w:name w:val="26A1190E67B6498C9A700405AF208324"/>
  </w:style>
  <w:style w:type="paragraph" w:customStyle="1" w:styleId="1E9E0EFBC50048E99ED8F0FDC38B023A">
    <w:name w:val="1E9E0EFBC50048E99ED8F0FDC38B023A"/>
  </w:style>
  <w:style w:type="paragraph" w:customStyle="1" w:styleId="E61673136B5743CB9744C023A0199222">
    <w:name w:val="E61673136B5743CB9744C023A0199222"/>
  </w:style>
  <w:style w:type="paragraph" w:customStyle="1" w:styleId="688F24E429CC457880B89AC6AF952E6A">
    <w:name w:val="688F24E429CC457880B89AC6AF952E6A"/>
  </w:style>
  <w:style w:type="paragraph" w:customStyle="1" w:styleId="94E8F8D5103040F191130551F2C3A9A2">
    <w:name w:val="94E8F8D5103040F191130551F2C3A9A2"/>
  </w:style>
  <w:style w:type="paragraph" w:customStyle="1" w:styleId="65F48CF4D7A148D6BB44DB5B1662E876">
    <w:name w:val="65F48CF4D7A148D6BB44DB5B1662E876"/>
  </w:style>
  <w:style w:type="paragraph" w:customStyle="1" w:styleId="2636189E01084EA6B29F23CCA5642E83">
    <w:name w:val="2636189E01084EA6B29F23CCA5642E83"/>
  </w:style>
  <w:style w:type="paragraph" w:customStyle="1" w:styleId="07A76C5B5A8449DBB2E8D238605806A3">
    <w:name w:val="07A76C5B5A8449DBB2E8D238605806A3"/>
  </w:style>
  <w:style w:type="paragraph" w:customStyle="1" w:styleId="783A268AD9F44A8A9822AEE5DCF2EC35">
    <w:name w:val="783A268AD9F44A8A9822AEE5DCF2EC35"/>
  </w:style>
  <w:style w:type="paragraph" w:customStyle="1" w:styleId="6A7FAE3655604DB6B41FD9642808AB50">
    <w:name w:val="6A7FAE3655604DB6B41FD9642808AB50"/>
  </w:style>
  <w:style w:type="paragraph" w:customStyle="1" w:styleId="BE221ADB45F84F10814B8E1F7FAEB5C1">
    <w:name w:val="BE221ADB45F84F10814B8E1F7FAEB5C1"/>
  </w:style>
  <w:style w:type="paragraph" w:customStyle="1" w:styleId="FEFC5CE009DF4A4AB49B26388CA0EAF7">
    <w:name w:val="FEFC5CE009DF4A4AB49B26388CA0EAF7"/>
  </w:style>
  <w:style w:type="paragraph" w:customStyle="1" w:styleId="8D438855306447E5A69641A7D73A23A0">
    <w:name w:val="8D438855306447E5A69641A7D73A23A0"/>
  </w:style>
  <w:style w:type="paragraph" w:customStyle="1" w:styleId="FD23E02072754A149FBAD9B8AB3D7263">
    <w:name w:val="FD23E02072754A149FBAD9B8AB3D7263"/>
    <w:rsid w:val="00D82422"/>
  </w:style>
  <w:style w:type="paragraph" w:customStyle="1" w:styleId="06C6EF9DB5104F489E983ECE1B0DA7BC">
    <w:name w:val="06C6EF9DB5104F489E983ECE1B0DA7BC"/>
    <w:rsid w:val="00D82422"/>
  </w:style>
  <w:style w:type="paragraph" w:customStyle="1" w:styleId="9368B00CF14A41B19B2FA2B9AED6C93D">
    <w:name w:val="9368B00CF14A41B19B2FA2B9AED6C93D"/>
    <w:rsid w:val="00D82422"/>
  </w:style>
  <w:style w:type="paragraph" w:customStyle="1" w:styleId="F3C653DDB84E44EFBEEC6B62EC1E4149">
    <w:name w:val="F3C653DDB84E44EFBEEC6B62EC1E4149"/>
    <w:rsid w:val="00D82422"/>
  </w:style>
  <w:style w:type="paragraph" w:customStyle="1" w:styleId="FDB2CF5E384E415586C73D213733E916">
    <w:name w:val="FDB2CF5E384E415586C73D213733E916"/>
    <w:rsid w:val="00D82422"/>
  </w:style>
  <w:style w:type="paragraph" w:customStyle="1" w:styleId="A75BFF510A634979800B730A56A33985">
    <w:name w:val="A75BFF510A634979800B730A56A33985"/>
    <w:rsid w:val="00D82422"/>
  </w:style>
  <w:style w:type="paragraph" w:customStyle="1" w:styleId="914736BB9C504FB2A4419264EE4B85BD">
    <w:name w:val="914736BB9C504FB2A4419264EE4B85BD"/>
    <w:rsid w:val="00D82422"/>
  </w:style>
  <w:style w:type="paragraph" w:customStyle="1" w:styleId="4D070B8167994B4EB7AE46DF263D7DFB">
    <w:name w:val="4D070B8167994B4EB7AE46DF263D7DFB"/>
    <w:rsid w:val="00D82422"/>
  </w:style>
  <w:style w:type="paragraph" w:customStyle="1" w:styleId="09E60157493347B7B9A23569C1A6D159">
    <w:name w:val="09E60157493347B7B9A23569C1A6D159"/>
    <w:rsid w:val="00D82422"/>
  </w:style>
  <w:style w:type="paragraph" w:customStyle="1" w:styleId="7D95C9C3702A4C229C3A775B2EC300F8">
    <w:name w:val="7D95C9C3702A4C229C3A775B2EC300F8"/>
    <w:rsid w:val="00D82422"/>
  </w:style>
  <w:style w:type="paragraph" w:customStyle="1" w:styleId="23A051480E974CCE88A885FF7C116A53">
    <w:name w:val="23A051480E974CCE88A885FF7C116A53"/>
    <w:rsid w:val="00D82422"/>
  </w:style>
  <w:style w:type="paragraph" w:customStyle="1" w:styleId="2B828618477547F491495849A9A12E58">
    <w:name w:val="2B828618477547F491495849A9A12E58"/>
    <w:rsid w:val="00D82422"/>
  </w:style>
  <w:style w:type="paragraph" w:customStyle="1" w:styleId="54D7F1EDDAE246D5ABB369F9B977BA5F">
    <w:name w:val="54D7F1EDDAE246D5ABB369F9B977BA5F"/>
    <w:rsid w:val="00D82422"/>
  </w:style>
  <w:style w:type="paragraph" w:customStyle="1" w:styleId="C0C31FFCE1A94A7EB93EA0CC9F3679FF">
    <w:name w:val="C0C31FFCE1A94A7EB93EA0CC9F3679FF"/>
    <w:rsid w:val="00D82422"/>
  </w:style>
  <w:style w:type="paragraph" w:customStyle="1" w:styleId="15342584EC9D4704B7EAE57C3E33D549">
    <w:name w:val="15342584EC9D4704B7EAE57C3E33D549"/>
    <w:rsid w:val="00D82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Rumit Jain</dc:creator>
  <cp:lastModifiedBy>Rumit Jain</cp:lastModifiedBy>
  <cp:revision>2</cp:revision>
  <dcterms:created xsi:type="dcterms:W3CDTF">2019-03-20T05:51:00Z</dcterms:created>
  <dcterms:modified xsi:type="dcterms:W3CDTF">2019-03-20T05:51:00Z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